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49" w:rsidRPr="00B22425" w:rsidRDefault="00993D49" w:rsidP="00B22425">
      <w:pPr>
        <w:pStyle w:val="Title"/>
        <w:pBdr>
          <w:bottom w:val="single" w:sz="4" w:space="1" w:color="auto"/>
        </w:pBdr>
        <w:rPr>
          <w:sz w:val="54"/>
          <w:szCs w:val="54"/>
        </w:rPr>
      </w:pPr>
      <w:r w:rsidRPr="00B22425">
        <w:rPr>
          <w:noProof/>
          <w:sz w:val="54"/>
          <w:szCs w:val="54"/>
        </w:rPr>
        <w:drawing>
          <wp:anchor distT="0" distB="0" distL="114300" distR="114300" simplePos="0" relativeHeight="251659264" behindDoc="0" locked="0" layoutInCell="1" allowOverlap="1" wp14:anchorId="1A3E764E" wp14:editId="694D5DE8">
            <wp:simplePos x="0" y="0"/>
            <wp:positionH relativeFrom="leftMargin">
              <wp:align>right</wp:align>
            </wp:positionH>
            <wp:positionV relativeFrom="paragraph">
              <wp:posOffset>78740</wp:posOffset>
            </wp:positionV>
            <wp:extent cx="298450" cy="320040"/>
            <wp:effectExtent l="0" t="0" r="635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ngeactivation.com/wp-content/uploads/2013/06/Further-Reading-Guide-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2" t="9852" r="18199" b="9223"/>
                    <a:stretch/>
                  </pic:blipFill>
                  <pic:spPr bwMode="auto">
                    <a:xfrm flipH="1">
                      <a:off x="0" y="0"/>
                      <a:ext cx="29845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2425">
        <w:rPr>
          <w:sz w:val="54"/>
          <w:szCs w:val="54"/>
        </w:rPr>
        <w:t>Exercise #</w:t>
      </w:r>
      <w:r w:rsidR="00AA46A5" w:rsidRPr="00B22425">
        <w:rPr>
          <w:sz w:val="54"/>
          <w:szCs w:val="54"/>
        </w:rPr>
        <w:t>1</w:t>
      </w:r>
      <w:r w:rsidRPr="00B22425">
        <w:rPr>
          <w:sz w:val="54"/>
          <w:szCs w:val="54"/>
        </w:rPr>
        <w:t xml:space="preserve"> – </w:t>
      </w:r>
      <w:r w:rsidR="00B82914" w:rsidRPr="00B22425">
        <w:rPr>
          <w:sz w:val="54"/>
          <w:szCs w:val="54"/>
        </w:rPr>
        <w:t>Website building</w:t>
      </w:r>
      <w:r w:rsidRPr="00B22425">
        <w:rPr>
          <w:sz w:val="54"/>
          <w:szCs w:val="54"/>
        </w:rPr>
        <w:t xml:space="preserve">: </w:t>
      </w:r>
      <w:r w:rsidR="00B22425" w:rsidRPr="00B22425">
        <w:rPr>
          <w:sz w:val="54"/>
          <w:szCs w:val="54"/>
        </w:rPr>
        <w:t>Responsiveness</w:t>
      </w:r>
    </w:p>
    <w:p w:rsidR="006E79C0" w:rsidRPr="005A31D4" w:rsidRDefault="00B22425" w:rsidP="006E79C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br/>
      </w:r>
      <w:r w:rsidR="006E79C0">
        <w:rPr>
          <w:rFonts w:ascii="Calibri" w:eastAsia="Times New Roman" w:hAnsi="Calibri" w:cs="Times New Roman"/>
          <w:color w:val="000000"/>
        </w:rPr>
        <w:t>The following exercise contains the following subjects</w:t>
      </w:r>
      <w:r w:rsidR="006E79C0" w:rsidRPr="005A31D4">
        <w:rPr>
          <w:rFonts w:ascii="Calibri" w:eastAsia="Times New Roman" w:hAnsi="Calibri" w:cs="Times New Roman"/>
          <w:color w:val="000000"/>
        </w:rPr>
        <w:t>:</w:t>
      </w:r>
    </w:p>
    <w:p w:rsidR="006E79C0" w:rsidRDefault="00B82914" w:rsidP="006E79C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HTML</w:t>
      </w:r>
    </w:p>
    <w:p w:rsidR="00A44157" w:rsidRPr="007A381E" w:rsidRDefault="00A44157" w:rsidP="006E79C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CSS</w:t>
      </w:r>
    </w:p>
    <w:p w:rsidR="00993D49" w:rsidRDefault="00993D49" w:rsidP="00993D49">
      <w:pPr>
        <w:pStyle w:val="Heading1"/>
        <w:spacing w:line="259" w:lineRule="auto"/>
        <w:rPr>
          <w:rFonts w:ascii="Calibri" w:hAnsi="Calibri"/>
          <w:color w:val="000000"/>
          <w:sz w:val="96"/>
          <w:szCs w:val="96"/>
        </w:rPr>
      </w:pPr>
      <w:r w:rsidRPr="00040BA9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A8C7137" wp14:editId="28E03CA6">
            <wp:simplePos x="0" y="0"/>
            <wp:positionH relativeFrom="column">
              <wp:posOffset>-413229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0F2">
        <w:rPr>
          <w:u w:val="single"/>
        </w:rPr>
        <w:t>Question</w:t>
      </w:r>
      <w:r>
        <w:rPr>
          <w:rFonts w:ascii="Calibri" w:hAnsi="Calibri"/>
          <w:color w:val="000000"/>
          <w:sz w:val="96"/>
          <w:szCs w:val="96"/>
        </w:rPr>
        <w:t xml:space="preserve"> </w:t>
      </w:r>
    </w:p>
    <w:p w:rsidR="00626951" w:rsidRPr="00626951" w:rsidRDefault="00CD7E50" w:rsidP="00CD7E5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t>Create a basic web page with a bit of text. Using media queries, change the size of the text so it will grow when the size of the window changes.</w:t>
      </w:r>
    </w:p>
    <w:sectPr w:rsidR="00626951" w:rsidRPr="00626951" w:rsidSect="00E235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2E8" w:rsidRDefault="005C22E8" w:rsidP="00DE2809">
      <w:pPr>
        <w:spacing w:after="0" w:line="240" w:lineRule="auto"/>
      </w:pPr>
      <w:r>
        <w:separator/>
      </w:r>
    </w:p>
  </w:endnote>
  <w:endnote w:type="continuationSeparator" w:id="0">
    <w:p w:rsidR="005C22E8" w:rsidRDefault="005C22E8" w:rsidP="00DE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699" w:rsidRDefault="006D5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DE2809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699" w:rsidRDefault="006D5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2E8" w:rsidRDefault="005C22E8" w:rsidP="00DE2809">
      <w:pPr>
        <w:spacing w:after="0" w:line="240" w:lineRule="auto"/>
      </w:pPr>
      <w:r>
        <w:separator/>
      </w:r>
    </w:p>
  </w:footnote>
  <w:footnote w:type="continuationSeparator" w:id="0">
    <w:p w:rsidR="005C22E8" w:rsidRDefault="005C22E8" w:rsidP="00DE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699" w:rsidRDefault="006D56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C74E68" w:rsidP="00C74E68">
    <w:pPr>
      <w:pStyle w:val="Header"/>
    </w:pPr>
    <w:r w:rsidRPr="005A31D4">
      <w:rPr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6BE6F1" wp14:editId="7D8774E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143875" cy="7715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3875" cy="7715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74E68" w:rsidRPr="005A31D4" w:rsidRDefault="00C74E68" w:rsidP="00C74E68">
                          <w:pPr>
                            <w:bidi/>
                            <w:jc w:val="center"/>
                            <w:rPr>
                              <w:sz w:val="32"/>
                              <w:szCs w:val="32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6BE6F1" id="Rectangle 3" o:spid="_x0000_s1026" style="position:absolute;margin-left:590.05pt;margin-top:0;width:641.25pt;height:6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" fillcolor="#404040 [2429]" strokecolor="#243f60 [1604]" strokeweight="2pt">
              <v:textbox>
                <w:txbxContent>
                  <w:p w:rsidR="00C74E68" w:rsidRPr="005A31D4" w:rsidRDefault="00C74E68" w:rsidP="00C74E68">
                    <w:pPr>
                      <w:bidi/>
                      <w:jc w:val="center"/>
                      <w:rPr>
                        <w:sz w:val="32"/>
                        <w:szCs w:val="32"/>
                        <w:rtl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:rsidR="00C74E68" w:rsidRDefault="00C74E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699" w:rsidRDefault="006D56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1822"/>
    <w:multiLevelType w:val="multilevel"/>
    <w:tmpl w:val="02443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A8F0E1E"/>
    <w:multiLevelType w:val="hybridMultilevel"/>
    <w:tmpl w:val="BB4E4B1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82015"/>
    <w:multiLevelType w:val="hybridMultilevel"/>
    <w:tmpl w:val="E7D8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821B8"/>
    <w:multiLevelType w:val="hybridMultilevel"/>
    <w:tmpl w:val="E54C542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49"/>
    <w:rsid w:val="000608D3"/>
    <w:rsid w:val="000B2362"/>
    <w:rsid w:val="000B37B0"/>
    <w:rsid w:val="000C2FA9"/>
    <w:rsid w:val="000C5BB2"/>
    <w:rsid w:val="000D1627"/>
    <w:rsid w:val="00114C7D"/>
    <w:rsid w:val="0014306B"/>
    <w:rsid w:val="001A25EE"/>
    <w:rsid w:val="001C6D3F"/>
    <w:rsid w:val="00204FDD"/>
    <w:rsid w:val="00251161"/>
    <w:rsid w:val="00277D64"/>
    <w:rsid w:val="002A28FD"/>
    <w:rsid w:val="00331D2E"/>
    <w:rsid w:val="00357034"/>
    <w:rsid w:val="003726C1"/>
    <w:rsid w:val="00381097"/>
    <w:rsid w:val="003A1C5B"/>
    <w:rsid w:val="003D0007"/>
    <w:rsid w:val="003E5416"/>
    <w:rsid w:val="00415394"/>
    <w:rsid w:val="00444572"/>
    <w:rsid w:val="00453C51"/>
    <w:rsid w:val="004578CA"/>
    <w:rsid w:val="005015DB"/>
    <w:rsid w:val="0058522A"/>
    <w:rsid w:val="005C22E8"/>
    <w:rsid w:val="0060323D"/>
    <w:rsid w:val="006114A9"/>
    <w:rsid w:val="00626951"/>
    <w:rsid w:val="00653971"/>
    <w:rsid w:val="00670686"/>
    <w:rsid w:val="006851A5"/>
    <w:rsid w:val="006D195C"/>
    <w:rsid w:val="006D2537"/>
    <w:rsid w:val="006D5699"/>
    <w:rsid w:val="006E79C0"/>
    <w:rsid w:val="0072248A"/>
    <w:rsid w:val="00725BF1"/>
    <w:rsid w:val="0075337D"/>
    <w:rsid w:val="00774E69"/>
    <w:rsid w:val="007A381E"/>
    <w:rsid w:val="007D4439"/>
    <w:rsid w:val="008F413E"/>
    <w:rsid w:val="0090421E"/>
    <w:rsid w:val="00925CEF"/>
    <w:rsid w:val="00993D49"/>
    <w:rsid w:val="00995E32"/>
    <w:rsid w:val="009F5FB6"/>
    <w:rsid w:val="00A13AA9"/>
    <w:rsid w:val="00A36FC8"/>
    <w:rsid w:val="00A44157"/>
    <w:rsid w:val="00A6429D"/>
    <w:rsid w:val="00A92C6A"/>
    <w:rsid w:val="00AA46A5"/>
    <w:rsid w:val="00AA6173"/>
    <w:rsid w:val="00AC2060"/>
    <w:rsid w:val="00AE058D"/>
    <w:rsid w:val="00B0010E"/>
    <w:rsid w:val="00B22425"/>
    <w:rsid w:val="00B22B69"/>
    <w:rsid w:val="00B82914"/>
    <w:rsid w:val="00BF66EE"/>
    <w:rsid w:val="00C0353D"/>
    <w:rsid w:val="00C100F2"/>
    <w:rsid w:val="00C1258C"/>
    <w:rsid w:val="00C20EFD"/>
    <w:rsid w:val="00C443FF"/>
    <w:rsid w:val="00C625A0"/>
    <w:rsid w:val="00C74E68"/>
    <w:rsid w:val="00C92B87"/>
    <w:rsid w:val="00CA2CDA"/>
    <w:rsid w:val="00CD501F"/>
    <w:rsid w:val="00CD7E50"/>
    <w:rsid w:val="00D000D6"/>
    <w:rsid w:val="00D25E88"/>
    <w:rsid w:val="00DA0A28"/>
    <w:rsid w:val="00DA2167"/>
    <w:rsid w:val="00DA4078"/>
    <w:rsid w:val="00DE2809"/>
    <w:rsid w:val="00DE7CCD"/>
    <w:rsid w:val="00DF74DD"/>
    <w:rsid w:val="00E1126A"/>
    <w:rsid w:val="00E235F8"/>
    <w:rsid w:val="00E70AA8"/>
    <w:rsid w:val="00E85828"/>
    <w:rsid w:val="00EB5169"/>
    <w:rsid w:val="00ED4B94"/>
    <w:rsid w:val="00EF345D"/>
    <w:rsid w:val="00F05DE4"/>
    <w:rsid w:val="00F25D71"/>
    <w:rsid w:val="00F43B5B"/>
    <w:rsid w:val="00F43D6B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01C5E"/>
  <w15:docId w15:val="{5B67A908-5EF4-46D5-88A3-66C0A1BF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09"/>
  </w:style>
  <w:style w:type="paragraph" w:styleId="Footer">
    <w:name w:val="footer"/>
    <w:basedOn w:val="Normal"/>
    <w:link w:val="Foot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09"/>
  </w:style>
  <w:style w:type="paragraph" w:styleId="Title">
    <w:name w:val="Title"/>
    <w:basedOn w:val="Normal"/>
    <w:next w:val="Normal"/>
    <w:link w:val="TitleChar"/>
    <w:uiPriority w:val="10"/>
    <w:qFormat/>
    <w:rsid w:val="00993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9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3D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3D49"/>
    <w:pPr>
      <w:bidi/>
      <w:spacing w:after="160" w:line="259" w:lineRule="auto"/>
      <w:ind w:left="720"/>
      <w:contextualSpacing/>
    </w:pPr>
  </w:style>
  <w:style w:type="paragraph" w:customStyle="1" w:styleId="Default">
    <w:name w:val="Default"/>
    <w:rsid w:val="00A36F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Israel%20Tech%20Challenge\&#1504;&#1497;&#1497;&#1512;&#1493;&#1514;%20&#1512;&#1513;&#1502;&#1497;&#1497;&#1501;\Templates\Bootcam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Bootcamp Template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Suslovich Rabl</dc:creator>
  <cp:lastModifiedBy>itc_user1</cp:lastModifiedBy>
  <cp:revision>2</cp:revision>
  <cp:lastPrinted>2016-06-05T06:32:00Z</cp:lastPrinted>
  <dcterms:created xsi:type="dcterms:W3CDTF">2020-08-06T21:00:00Z</dcterms:created>
  <dcterms:modified xsi:type="dcterms:W3CDTF">2020-08-06T21:00:00Z</dcterms:modified>
</cp:coreProperties>
</file>