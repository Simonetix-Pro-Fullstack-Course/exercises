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B22425" w:rsidRDefault="00993D49" w:rsidP="00196B70">
      <w:pPr>
        <w:pStyle w:val="Title"/>
        <w:pBdr>
          <w:bottom w:val="single" w:sz="4" w:space="1" w:color="auto"/>
        </w:pBdr>
        <w:rPr>
          <w:sz w:val="54"/>
          <w:szCs w:val="54"/>
        </w:rPr>
      </w:pPr>
      <w:r w:rsidRPr="00B22425">
        <w:rPr>
          <w:noProof/>
          <w:sz w:val="54"/>
          <w:szCs w:val="54"/>
        </w:rPr>
        <w:drawing>
          <wp:anchor distT="0" distB="0" distL="114300" distR="114300" simplePos="0" relativeHeight="251659264" behindDoc="0" locked="0" layoutInCell="1" allowOverlap="1" wp14:anchorId="1A3E764E" wp14:editId="694D5DE8">
            <wp:simplePos x="0" y="0"/>
            <wp:positionH relativeFrom="leftMargin">
              <wp:align>right</wp:align>
            </wp:positionH>
            <wp:positionV relativeFrom="paragraph">
              <wp:posOffset>78740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425">
        <w:rPr>
          <w:sz w:val="54"/>
          <w:szCs w:val="54"/>
        </w:rPr>
        <w:t>Exercise #</w:t>
      </w:r>
      <w:r w:rsidR="00196B70">
        <w:rPr>
          <w:sz w:val="54"/>
          <w:szCs w:val="54"/>
        </w:rPr>
        <w:t>3</w:t>
      </w:r>
      <w:r w:rsidRPr="00B22425">
        <w:rPr>
          <w:sz w:val="54"/>
          <w:szCs w:val="54"/>
        </w:rPr>
        <w:t xml:space="preserve"> – </w:t>
      </w:r>
      <w:r w:rsidR="00B82914" w:rsidRPr="00B22425">
        <w:rPr>
          <w:sz w:val="54"/>
          <w:szCs w:val="54"/>
        </w:rPr>
        <w:t>Website building</w:t>
      </w:r>
      <w:r w:rsidRPr="00B22425">
        <w:rPr>
          <w:sz w:val="54"/>
          <w:szCs w:val="54"/>
        </w:rPr>
        <w:t xml:space="preserve">: </w:t>
      </w:r>
      <w:r w:rsidR="00B22425" w:rsidRPr="00B22425">
        <w:rPr>
          <w:sz w:val="54"/>
          <w:szCs w:val="54"/>
        </w:rPr>
        <w:t>Responsiveness</w:t>
      </w:r>
    </w:p>
    <w:p w:rsidR="006E79C0" w:rsidRPr="005A31D4" w:rsidRDefault="00B22425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br/>
      </w:r>
      <w:r w:rsidR="006E79C0"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="006E79C0"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Pr="007A381E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196B70" w:rsidRPr="00196B70" w:rsidRDefault="00196B70" w:rsidP="00196B70">
      <w:r>
        <w:t>Based on the sidebar layout, create a webpage in which the sidebar will disappear when the screen becomes smaller, and the main part grows to take up the ent</w:t>
      </w:r>
      <w:bookmarkStart w:id="0" w:name="_GoBack"/>
      <w:bookmarkEnd w:id="0"/>
      <w:r>
        <w:t>ire screen.</w:t>
      </w:r>
    </w:p>
    <w:sectPr w:rsidR="00196B70" w:rsidRPr="00196B70" w:rsidSect="00E235F8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2B4" w:rsidRDefault="000962B4" w:rsidP="00DE2809">
      <w:pPr>
        <w:spacing w:after="0" w:line="240" w:lineRule="auto"/>
      </w:pPr>
      <w:r>
        <w:separator/>
      </w:r>
    </w:p>
  </w:endnote>
  <w:endnote w:type="continuationSeparator" w:id="0">
    <w:p w:rsidR="000962B4" w:rsidRDefault="000962B4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2B4" w:rsidRDefault="000962B4" w:rsidP="00DE2809">
      <w:pPr>
        <w:spacing w:after="0" w:line="240" w:lineRule="auto"/>
      </w:pPr>
      <w:r>
        <w:separator/>
      </w:r>
    </w:p>
  </w:footnote>
  <w:footnote w:type="continuationSeparator" w:id="0">
    <w:p w:rsidR="000962B4" w:rsidRDefault="000962B4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608D3"/>
    <w:rsid w:val="000962B4"/>
    <w:rsid w:val="000B2362"/>
    <w:rsid w:val="000B37B0"/>
    <w:rsid w:val="000C2FA9"/>
    <w:rsid w:val="000C5BB2"/>
    <w:rsid w:val="000D1627"/>
    <w:rsid w:val="00114C7D"/>
    <w:rsid w:val="0014306B"/>
    <w:rsid w:val="00196B70"/>
    <w:rsid w:val="001A25EE"/>
    <w:rsid w:val="001C6D3F"/>
    <w:rsid w:val="00204FDD"/>
    <w:rsid w:val="0021136D"/>
    <w:rsid w:val="00251161"/>
    <w:rsid w:val="00277D64"/>
    <w:rsid w:val="002A28FD"/>
    <w:rsid w:val="00331D2E"/>
    <w:rsid w:val="00357034"/>
    <w:rsid w:val="003726C1"/>
    <w:rsid w:val="00381097"/>
    <w:rsid w:val="003A1C5B"/>
    <w:rsid w:val="003D0007"/>
    <w:rsid w:val="003E5416"/>
    <w:rsid w:val="00415394"/>
    <w:rsid w:val="00444572"/>
    <w:rsid w:val="00453C51"/>
    <w:rsid w:val="004578CA"/>
    <w:rsid w:val="005015DB"/>
    <w:rsid w:val="0058522A"/>
    <w:rsid w:val="0060323D"/>
    <w:rsid w:val="006114A9"/>
    <w:rsid w:val="00620CAD"/>
    <w:rsid w:val="006214B3"/>
    <w:rsid w:val="00626951"/>
    <w:rsid w:val="00653971"/>
    <w:rsid w:val="00670686"/>
    <w:rsid w:val="006851A5"/>
    <w:rsid w:val="006D195C"/>
    <w:rsid w:val="006D2537"/>
    <w:rsid w:val="006E79C0"/>
    <w:rsid w:val="0072248A"/>
    <w:rsid w:val="00725BF1"/>
    <w:rsid w:val="00734F52"/>
    <w:rsid w:val="0075337D"/>
    <w:rsid w:val="00774E69"/>
    <w:rsid w:val="007A381E"/>
    <w:rsid w:val="007D4439"/>
    <w:rsid w:val="008F413E"/>
    <w:rsid w:val="0090421E"/>
    <w:rsid w:val="00993D49"/>
    <w:rsid w:val="00995E32"/>
    <w:rsid w:val="009F5FB6"/>
    <w:rsid w:val="00A13AA9"/>
    <w:rsid w:val="00A36FC8"/>
    <w:rsid w:val="00A44157"/>
    <w:rsid w:val="00A6429D"/>
    <w:rsid w:val="00A92C6A"/>
    <w:rsid w:val="00AA46A5"/>
    <w:rsid w:val="00AA6173"/>
    <w:rsid w:val="00AC2060"/>
    <w:rsid w:val="00AE058D"/>
    <w:rsid w:val="00B0010E"/>
    <w:rsid w:val="00B22425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5E88"/>
    <w:rsid w:val="00DA0A28"/>
    <w:rsid w:val="00DA2167"/>
    <w:rsid w:val="00DA4078"/>
    <w:rsid w:val="00DE2809"/>
    <w:rsid w:val="00DE7CCD"/>
    <w:rsid w:val="00DF74DD"/>
    <w:rsid w:val="00E04202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43D6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C8F08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Suslovich Rabl</dc:creator>
  <cp:lastModifiedBy>itc_user1</cp:lastModifiedBy>
  <cp:revision>2</cp:revision>
  <cp:lastPrinted>2016-06-05T06:32:00Z</cp:lastPrinted>
  <dcterms:created xsi:type="dcterms:W3CDTF">2020-08-06T21:08:00Z</dcterms:created>
  <dcterms:modified xsi:type="dcterms:W3CDTF">2020-08-06T21:08:00Z</dcterms:modified>
</cp:coreProperties>
</file>